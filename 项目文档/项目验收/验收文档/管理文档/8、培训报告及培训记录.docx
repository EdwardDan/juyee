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CE" w:rsidRDefault="00552DCE" w:rsidP="00552DCE">
      <w:pPr>
        <w:jc w:val="center"/>
        <w:rPr>
          <w:rFonts w:eastAsia="黑体"/>
          <w:spacing w:val="50"/>
          <w:sz w:val="52"/>
        </w:rPr>
      </w:pPr>
    </w:p>
    <w:p w:rsidR="00F656E5" w:rsidRPr="00976393" w:rsidRDefault="00F656E5" w:rsidP="00F656E5">
      <w:pPr>
        <w:snapToGrid w:val="0"/>
        <w:jc w:val="center"/>
        <w:rPr>
          <w:rFonts w:ascii="黑体" w:eastAsia="黑体" w:hAnsi="宋体"/>
          <w:b/>
          <w:sz w:val="52"/>
        </w:rPr>
      </w:pPr>
      <w:r w:rsidRPr="00976393">
        <w:rPr>
          <w:rFonts w:ascii="黑体" w:eastAsia="黑体" w:hAnsi="宋体" w:hint="eastAsia"/>
          <w:b/>
          <w:sz w:val="52"/>
        </w:rPr>
        <w:t>上海市交通建设工程管理中心</w:t>
      </w:r>
    </w:p>
    <w:p w:rsidR="00F656E5" w:rsidRDefault="00F656E5" w:rsidP="00F656E5">
      <w:pPr>
        <w:pBdr>
          <w:bottom w:val="double" w:sz="6" w:space="1" w:color="auto"/>
        </w:pBdr>
        <w:snapToGrid w:val="0"/>
        <w:jc w:val="center"/>
        <w:rPr>
          <w:rFonts w:ascii="黑体" w:eastAsia="黑体" w:hAnsi="宋体"/>
          <w:b/>
          <w:sz w:val="52"/>
        </w:rPr>
      </w:pPr>
      <w:r w:rsidRPr="00976393">
        <w:rPr>
          <w:rFonts w:ascii="黑体" w:eastAsia="黑体" w:hAnsi="宋体" w:hint="eastAsia"/>
          <w:b/>
          <w:sz w:val="52"/>
        </w:rPr>
        <w:t>交通建设工程信息系统</w:t>
      </w:r>
    </w:p>
    <w:p w:rsidR="00F656E5" w:rsidRPr="006309FD" w:rsidRDefault="00F656E5" w:rsidP="00F656E5">
      <w:pPr>
        <w:pBdr>
          <w:bottom w:val="double" w:sz="6" w:space="1" w:color="auto"/>
        </w:pBdr>
        <w:snapToGrid w:val="0"/>
        <w:jc w:val="center"/>
        <w:rPr>
          <w:rFonts w:ascii="黑体" w:eastAsia="黑体" w:hAnsi="宋体"/>
          <w:b/>
          <w:sz w:val="52"/>
        </w:rPr>
      </w:pPr>
    </w:p>
    <w:p w:rsidR="00F656E5" w:rsidRPr="006309FD" w:rsidRDefault="00F656E5" w:rsidP="00F656E5">
      <w:pPr>
        <w:snapToGrid w:val="0"/>
        <w:ind w:firstLine="420"/>
        <w:rPr>
          <w:rFonts w:ascii="黑体" w:eastAsia="黑体" w:hAnsi="宋体"/>
          <w:bCs/>
        </w:rPr>
      </w:pPr>
    </w:p>
    <w:p w:rsidR="00F656E5" w:rsidRDefault="00F656E5" w:rsidP="00F656E5">
      <w:pPr>
        <w:snapToGrid w:val="0"/>
        <w:jc w:val="center"/>
        <w:rPr>
          <w:rFonts w:ascii="黑体" w:eastAsia="黑体" w:hAnsi="宋体"/>
          <w:bCs/>
        </w:rPr>
      </w:pPr>
      <w:r>
        <w:rPr>
          <w:rFonts w:ascii="黑体" w:eastAsia="黑体" w:hAnsi="宋体" w:hint="eastAsia"/>
          <w:b/>
          <w:sz w:val="52"/>
        </w:rPr>
        <w:t>培训报告及培训记录</w:t>
      </w:r>
    </w:p>
    <w:p w:rsidR="00F656E5" w:rsidRDefault="00F656E5" w:rsidP="00F656E5">
      <w:pPr>
        <w:snapToGrid w:val="0"/>
        <w:jc w:val="center"/>
        <w:rPr>
          <w:rFonts w:ascii="黑体" w:eastAsia="黑体" w:hAnsi="宋体"/>
          <w:bCs/>
        </w:rPr>
      </w:pPr>
    </w:p>
    <w:p w:rsidR="00F656E5" w:rsidRDefault="00F656E5" w:rsidP="00F656E5">
      <w:pPr>
        <w:snapToGrid w:val="0"/>
        <w:jc w:val="center"/>
        <w:rPr>
          <w:rFonts w:ascii="黑体" w:eastAsia="黑体" w:hAnsi="宋体"/>
          <w:bCs/>
        </w:rPr>
      </w:pPr>
    </w:p>
    <w:p w:rsidR="00F656E5" w:rsidRPr="00CB0A68" w:rsidRDefault="00F656E5" w:rsidP="00F656E5">
      <w:pPr>
        <w:ind w:firstLineChars="700" w:firstLine="2100"/>
        <w:rPr>
          <w:rFonts w:eastAsia="黑体"/>
          <w:sz w:val="30"/>
        </w:rPr>
      </w:pPr>
    </w:p>
    <w:p w:rsidR="00F656E5" w:rsidRDefault="00F656E5" w:rsidP="00F656E5">
      <w:pPr>
        <w:snapToGrid w:val="0"/>
        <w:ind w:firstLine="420"/>
        <w:rPr>
          <w:rFonts w:ascii="仿宋_GB2312"/>
        </w:rPr>
      </w:pPr>
    </w:p>
    <w:p w:rsidR="00F656E5" w:rsidRDefault="00F656E5" w:rsidP="00F656E5">
      <w:pPr>
        <w:snapToGrid w:val="0"/>
        <w:ind w:firstLine="420"/>
        <w:rPr>
          <w:rFonts w:ascii="仿宋_GB2312"/>
        </w:rPr>
      </w:pPr>
    </w:p>
    <w:p w:rsidR="00F656E5" w:rsidRDefault="00F656E5" w:rsidP="00F656E5">
      <w:pPr>
        <w:snapToGrid w:val="0"/>
        <w:ind w:firstLine="420"/>
        <w:rPr>
          <w:rFonts w:ascii="仿宋_GB2312"/>
        </w:rPr>
      </w:pPr>
    </w:p>
    <w:p w:rsidR="00F656E5" w:rsidRDefault="00F656E5" w:rsidP="00F656E5">
      <w:pPr>
        <w:snapToGrid w:val="0"/>
        <w:ind w:firstLine="420"/>
        <w:rPr>
          <w:rFonts w:ascii="仿宋_GB2312"/>
        </w:rPr>
      </w:pPr>
    </w:p>
    <w:p w:rsidR="00F656E5" w:rsidRDefault="00F656E5" w:rsidP="00F656E5">
      <w:pPr>
        <w:snapToGrid w:val="0"/>
        <w:ind w:firstLine="420"/>
        <w:rPr>
          <w:rFonts w:ascii="仿宋_GB2312"/>
        </w:rPr>
      </w:pPr>
    </w:p>
    <w:p w:rsidR="00F656E5" w:rsidRDefault="00F656E5" w:rsidP="00F656E5">
      <w:pPr>
        <w:snapToGrid w:val="0"/>
        <w:ind w:firstLine="420"/>
        <w:rPr>
          <w:rFonts w:ascii="仿宋_GB2312"/>
        </w:rPr>
      </w:pPr>
    </w:p>
    <w:p w:rsidR="00F656E5" w:rsidRDefault="00F656E5" w:rsidP="00F656E5">
      <w:pPr>
        <w:snapToGrid w:val="0"/>
        <w:ind w:firstLine="420"/>
        <w:rPr>
          <w:rFonts w:ascii="仿宋_GB2312"/>
        </w:rPr>
      </w:pPr>
    </w:p>
    <w:p w:rsidR="00F656E5" w:rsidRDefault="00F656E5" w:rsidP="00F656E5">
      <w:pPr>
        <w:snapToGrid w:val="0"/>
        <w:ind w:firstLine="420"/>
        <w:rPr>
          <w:rFonts w:ascii="仿宋_GB2312"/>
        </w:rPr>
      </w:pPr>
    </w:p>
    <w:p w:rsidR="00F656E5" w:rsidRDefault="00F656E5" w:rsidP="00F656E5">
      <w:pPr>
        <w:snapToGrid w:val="0"/>
        <w:rPr>
          <w:rFonts w:ascii="仿宋_GB2312"/>
        </w:rPr>
      </w:pPr>
    </w:p>
    <w:p w:rsidR="00F656E5" w:rsidRDefault="00F656E5" w:rsidP="00F656E5">
      <w:pPr>
        <w:snapToGrid w:val="0"/>
        <w:jc w:val="center"/>
        <w:rPr>
          <w:rFonts w:ascii="仿宋_GB2312"/>
          <w:sz w:val="32"/>
        </w:rPr>
      </w:pPr>
      <w:r>
        <w:rPr>
          <w:rFonts w:ascii="仿宋_GB2312" w:hint="eastAsia"/>
          <w:sz w:val="32"/>
        </w:rPr>
        <w:t>上海巨一科技发展有限公司</w:t>
      </w:r>
    </w:p>
    <w:p w:rsidR="00F656E5" w:rsidRDefault="00F656E5" w:rsidP="00F656E5">
      <w:pPr>
        <w:snapToGrid w:val="0"/>
        <w:jc w:val="center"/>
        <w:rPr>
          <w:rFonts w:ascii="仿宋_GB2312"/>
          <w:sz w:val="32"/>
        </w:rPr>
      </w:pPr>
      <w:r>
        <w:rPr>
          <w:rFonts w:ascii="仿宋_GB2312" w:hint="eastAsia"/>
          <w:sz w:val="32"/>
        </w:rPr>
        <w:t>2016</w:t>
      </w:r>
      <w:r>
        <w:rPr>
          <w:rFonts w:ascii="仿宋_GB2312" w:hint="eastAsia"/>
          <w:sz w:val="32"/>
        </w:rPr>
        <w:t>年</w:t>
      </w:r>
      <w:r>
        <w:rPr>
          <w:rFonts w:ascii="仿宋_GB2312" w:hint="eastAsia"/>
          <w:sz w:val="32"/>
        </w:rPr>
        <w:t>7</w:t>
      </w:r>
      <w:r>
        <w:rPr>
          <w:rFonts w:ascii="仿宋_GB2312" w:hint="eastAsia"/>
          <w:sz w:val="32"/>
        </w:rPr>
        <w:t>月</w:t>
      </w:r>
      <w:r>
        <w:rPr>
          <w:rFonts w:ascii="仿宋_GB2312" w:hint="eastAsia"/>
          <w:sz w:val="32"/>
        </w:rPr>
        <w:t>10</w:t>
      </w:r>
      <w:r>
        <w:rPr>
          <w:rFonts w:ascii="仿宋_GB2312" w:hint="eastAsia"/>
          <w:sz w:val="32"/>
        </w:rPr>
        <w:t>日</w:t>
      </w:r>
    </w:p>
    <w:p w:rsidR="00F656E5" w:rsidRDefault="00F656E5">
      <w:pPr>
        <w:widowControl/>
        <w:spacing w:line="240" w:lineRule="auto"/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br w:type="page"/>
      </w:r>
    </w:p>
    <w:p w:rsidR="00552DCE" w:rsidRDefault="00552DCE" w:rsidP="00552DCE">
      <w:pPr>
        <w:jc w:val="center"/>
        <w:rPr>
          <w:rFonts w:ascii="黑体" w:eastAsia="黑体" w:hAnsi="黑体"/>
          <w:sz w:val="28"/>
        </w:rPr>
      </w:pPr>
    </w:p>
    <w:p w:rsidR="00552DCE" w:rsidRDefault="00552DCE" w:rsidP="00F97730">
      <w:pPr>
        <w:pStyle w:val="11"/>
      </w:pPr>
    </w:p>
    <w:p w:rsidR="0001336D" w:rsidRPr="0001336D" w:rsidRDefault="00BE2151" w:rsidP="00F97730">
      <w:pPr>
        <w:pStyle w:val="11"/>
      </w:pPr>
      <w:r>
        <w:rPr>
          <w:rFonts w:hint="eastAsia"/>
        </w:rPr>
        <w:t>目录</w:t>
      </w:r>
    </w:p>
    <w:bookmarkStart w:id="0" w:name="_GoBack"/>
    <w:p w:rsidR="00E02D87" w:rsidRDefault="000B16CE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黑体" w:eastAsia="黑体" w:hAnsi="黑体"/>
          <w:sz w:val="36"/>
          <w:szCs w:val="36"/>
        </w:rPr>
        <w:fldChar w:fldCharType="begin"/>
      </w:r>
      <w:r w:rsidR="0001336D">
        <w:rPr>
          <w:rFonts w:ascii="黑体" w:eastAsia="黑体" w:hAnsi="黑体"/>
          <w:sz w:val="36"/>
          <w:szCs w:val="36"/>
        </w:rPr>
        <w:instrText xml:space="preserve"> TOC \o "1-4" \h \z \u </w:instrText>
      </w:r>
      <w:r>
        <w:rPr>
          <w:rFonts w:ascii="黑体" w:eastAsia="黑体" w:hAnsi="黑体"/>
          <w:sz w:val="36"/>
          <w:szCs w:val="36"/>
        </w:rPr>
        <w:fldChar w:fldCharType="separate"/>
      </w:r>
      <w:hyperlink w:anchor="_Toc467499100" w:history="1">
        <w:r w:rsidR="00E02D87" w:rsidRPr="00DD5E21">
          <w:rPr>
            <w:rStyle w:val="a6"/>
            <w:rFonts w:hint="eastAsia"/>
            <w:noProof/>
          </w:rPr>
          <w:t>一、项目培训情况</w:t>
        </w:r>
        <w:r w:rsidR="00E02D87">
          <w:rPr>
            <w:noProof/>
            <w:webHidden/>
          </w:rPr>
          <w:tab/>
        </w:r>
        <w:r w:rsidR="00E02D87">
          <w:rPr>
            <w:noProof/>
            <w:webHidden/>
          </w:rPr>
          <w:fldChar w:fldCharType="begin"/>
        </w:r>
        <w:r w:rsidR="00E02D87">
          <w:rPr>
            <w:noProof/>
            <w:webHidden/>
          </w:rPr>
          <w:instrText xml:space="preserve"> PAGEREF _Toc467499100 \h </w:instrText>
        </w:r>
        <w:r w:rsidR="00E02D87">
          <w:rPr>
            <w:noProof/>
            <w:webHidden/>
          </w:rPr>
        </w:r>
        <w:r w:rsidR="00E02D87">
          <w:rPr>
            <w:noProof/>
            <w:webHidden/>
          </w:rPr>
          <w:fldChar w:fldCharType="separate"/>
        </w:r>
        <w:r w:rsidR="00E02D87">
          <w:rPr>
            <w:noProof/>
            <w:webHidden/>
          </w:rPr>
          <w:t>3</w:t>
        </w:r>
        <w:r w:rsidR="00E02D87">
          <w:rPr>
            <w:noProof/>
            <w:webHidden/>
          </w:rPr>
          <w:fldChar w:fldCharType="end"/>
        </w:r>
      </w:hyperlink>
    </w:p>
    <w:p w:rsidR="00E02D87" w:rsidRDefault="00E02D8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7499101" w:history="1">
        <w:r w:rsidRPr="00DD5E21">
          <w:rPr>
            <w:rStyle w:val="a6"/>
            <w:rFonts w:hint="eastAsia"/>
            <w:noProof/>
          </w:rPr>
          <w:t>二、培训效果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D87" w:rsidRDefault="00E02D8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7499102" w:history="1">
        <w:r w:rsidRPr="00DD5E21">
          <w:rPr>
            <w:rStyle w:val="a6"/>
            <w:rFonts w:hint="eastAsia"/>
            <w:noProof/>
          </w:rPr>
          <w:t>三、培训记录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508E" w:rsidRDefault="000B16CE" w:rsidP="00E94579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fldChar w:fldCharType="end"/>
      </w:r>
      <w:r w:rsidR="00BE2151">
        <w:rPr>
          <w:rFonts w:ascii="黑体" w:eastAsia="黑体" w:hAnsi="黑体"/>
          <w:sz w:val="36"/>
          <w:szCs w:val="36"/>
        </w:rPr>
        <w:br w:type="page"/>
      </w:r>
    </w:p>
    <w:p w:rsidR="0010508E" w:rsidRDefault="0010508E" w:rsidP="00621E99">
      <w:pPr>
        <w:pStyle w:val="10"/>
      </w:pPr>
      <w:bookmarkStart w:id="1" w:name="_Toc467499100"/>
      <w:bookmarkEnd w:id="0"/>
      <w:r>
        <w:rPr>
          <w:rFonts w:hint="eastAsia"/>
        </w:rPr>
        <w:lastRenderedPageBreak/>
        <w:t>一、项目</w:t>
      </w:r>
      <w:r w:rsidR="00903E67">
        <w:rPr>
          <w:rFonts w:hint="eastAsia"/>
        </w:rPr>
        <w:t>培训情况</w:t>
      </w:r>
      <w:bookmarkEnd w:id="1"/>
    </w:p>
    <w:p w:rsidR="00903E67" w:rsidRDefault="00903E67" w:rsidP="00903E67">
      <w:pPr>
        <w:ind w:left="720" w:firstLineChars="100" w:firstLine="240"/>
      </w:pPr>
      <w:r>
        <w:rPr>
          <w:rFonts w:hint="eastAsia"/>
        </w:rPr>
        <w:t>自</w:t>
      </w:r>
      <w:r>
        <w:rPr>
          <w:rFonts w:hint="eastAsia"/>
        </w:rPr>
        <w:t>201</w:t>
      </w:r>
      <w:r w:rsidR="009A2A02">
        <w:rPr>
          <w:rFonts w:hint="eastAsia"/>
        </w:rPr>
        <w:t>6</w:t>
      </w:r>
      <w:r>
        <w:rPr>
          <w:rFonts w:hint="eastAsia"/>
        </w:rPr>
        <w:t>年</w:t>
      </w:r>
      <w:r w:rsidR="009A2A02">
        <w:rPr>
          <w:rFonts w:hint="eastAsia"/>
        </w:rPr>
        <w:t>9</w:t>
      </w:r>
      <w:r>
        <w:rPr>
          <w:rFonts w:hint="eastAsia"/>
        </w:rPr>
        <w:t>月</w:t>
      </w:r>
      <w:r w:rsidR="009A2A02">
        <w:rPr>
          <w:rFonts w:hint="eastAsia"/>
        </w:rPr>
        <w:t>20</w:t>
      </w:r>
      <w:r>
        <w:rPr>
          <w:rFonts w:hint="eastAsia"/>
        </w:rPr>
        <w:t>日～</w:t>
      </w:r>
      <w:r w:rsidR="009A2A02">
        <w:rPr>
          <w:rFonts w:hint="eastAsia"/>
        </w:rPr>
        <w:t>10</w:t>
      </w:r>
      <w:r>
        <w:rPr>
          <w:rFonts w:hint="eastAsia"/>
        </w:rPr>
        <w:t>月</w:t>
      </w:r>
      <w:r w:rsidR="009A2A02">
        <w:rPr>
          <w:rFonts w:hint="eastAsia"/>
        </w:rPr>
        <w:t>28</w:t>
      </w:r>
      <w:r>
        <w:rPr>
          <w:rFonts w:hint="eastAsia"/>
        </w:rPr>
        <w:t>日对</w:t>
      </w:r>
      <w:r w:rsidR="009A2A02">
        <w:rPr>
          <w:rFonts w:hint="eastAsia"/>
        </w:rPr>
        <w:t>上海市交通建设工程管理中心业务科室，上海市交通建设工程市、区县两级受理机构，上海市交通工程重点建设单位</w:t>
      </w:r>
      <w:r>
        <w:rPr>
          <w:rFonts w:hint="eastAsia"/>
        </w:rPr>
        <w:t>进行了培训，培训内容包括：</w:t>
      </w:r>
    </w:p>
    <w:p w:rsidR="00903E67" w:rsidRDefault="00EA4FF3" w:rsidP="00903E67">
      <w:pPr>
        <w:pStyle w:val="a5"/>
        <w:numPr>
          <w:ilvl w:val="0"/>
          <w:numId w:val="40"/>
        </w:numPr>
      </w:pPr>
      <w:r>
        <w:rPr>
          <w:rFonts w:hint="eastAsia"/>
        </w:rPr>
        <w:t>交通建设工程管理子系统</w:t>
      </w:r>
    </w:p>
    <w:p w:rsidR="00903E67" w:rsidRDefault="00EA4FF3" w:rsidP="00903E67">
      <w:pPr>
        <w:pStyle w:val="a5"/>
        <w:numPr>
          <w:ilvl w:val="0"/>
          <w:numId w:val="40"/>
        </w:numPr>
      </w:pPr>
      <w:r>
        <w:rPr>
          <w:rFonts w:hint="eastAsia"/>
        </w:rPr>
        <w:t>从业主体综合管理子系统</w:t>
      </w:r>
    </w:p>
    <w:p w:rsidR="00903E67" w:rsidRDefault="00EA4FF3" w:rsidP="00903E67">
      <w:pPr>
        <w:pStyle w:val="a5"/>
        <w:numPr>
          <w:ilvl w:val="0"/>
          <w:numId w:val="40"/>
        </w:numPr>
      </w:pPr>
      <w:r>
        <w:rPr>
          <w:rFonts w:hint="eastAsia"/>
        </w:rPr>
        <w:t>综合信息服务子系统</w:t>
      </w:r>
    </w:p>
    <w:p w:rsidR="00903E67" w:rsidRPr="00C00E99" w:rsidRDefault="00EA4FF3" w:rsidP="00EA4FF3">
      <w:pPr>
        <w:pStyle w:val="a5"/>
        <w:numPr>
          <w:ilvl w:val="0"/>
          <w:numId w:val="40"/>
        </w:numPr>
      </w:pPr>
      <w:r>
        <w:rPr>
          <w:rFonts w:hint="eastAsia"/>
        </w:rPr>
        <w:t>系统安全管理</w:t>
      </w:r>
      <w:r w:rsidR="00903E67" w:rsidRPr="00C00E99">
        <w:t xml:space="preserve"> </w:t>
      </w:r>
    </w:p>
    <w:p w:rsidR="00C00E99" w:rsidRPr="00C00E99" w:rsidRDefault="004D7358" w:rsidP="004D7358">
      <w:pPr>
        <w:pStyle w:val="10"/>
      </w:pPr>
      <w:bookmarkStart w:id="2" w:name="_Toc467499101"/>
      <w:r>
        <w:rPr>
          <w:rFonts w:hint="eastAsia"/>
        </w:rPr>
        <w:t>二、培训效果</w:t>
      </w:r>
      <w:bookmarkEnd w:id="2"/>
    </w:p>
    <w:p w:rsidR="00510A23" w:rsidRPr="00F97730" w:rsidRDefault="00EA4FF3" w:rsidP="00F97730">
      <w:pPr>
        <w:pStyle w:val="a5"/>
        <w:numPr>
          <w:ilvl w:val="0"/>
          <w:numId w:val="41"/>
        </w:numPr>
        <w:spacing w:before="50" w:after="50"/>
        <w:rPr>
          <w:rFonts w:ascii="宋体" w:hAnsi="宋体"/>
        </w:rPr>
      </w:pPr>
      <w:r>
        <w:rPr>
          <w:rFonts w:ascii="宋体" w:hAnsi="宋体" w:hint="eastAsia"/>
        </w:rPr>
        <w:t>交通建设工程管理中心</w:t>
      </w:r>
      <w:r w:rsidR="00F97730" w:rsidRPr="00F97730">
        <w:rPr>
          <w:rFonts w:ascii="宋体" w:hAnsi="宋体" w:hint="eastAsia"/>
        </w:rPr>
        <w:t>各业务科室</w:t>
      </w:r>
      <w:r>
        <w:rPr>
          <w:rFonts w:ascii="宋体" w:hAnsi="宋体" w:hint="eastAsia"/>
        </w:rPr>
        <w:t>能够熟练应用协同办公系统</w:t>
      </w:r>
      <w:r w:rsidR="00F97730" w:rsidRPr="00F97730">
        <w:rPr>
          <w:rFonts w:ascii="宋体" w:hAnsi="宋体" w:hint="eastAsia"/>
        </w:rPr>
        <w:t>。</w:t>
      </w:r>
    </w:p>
    <w:p w:rsidR="00F97730" w:rsidRPr="004836B9" w:rsidRDefault="00263ED9" w:rsidP="00F97730">
      <w:pPr>
        <w:pStyle w:val="a5"/>
        <w:numPr>
          <w:ilvl w:val="0"/>
          <w:numId w:val="41"/>
        </w:numPr>
        <w:spacing w:before="50" w:after="50"/>
        <w:rPr>
          <w:rFonts w:ascii="宋体" w:hAnsi="宋体"/>
        </w:rPr>
      </w:pPr>
      <w:r>
        <w:rPr>
          <w:rFonts w:hint="eastAsia"/>
        </w:rPr>
        <w:t>上海市交通工程重点建设单位能够正常通过网上进行业务申报，上海市交通建设工程市、区县两级受理机构及建管中心业务科室能够通过系统进行业务审批。</w:t>
      </w:r>
    </w:p>
    <w:p w:rsidR="004836B9" w:rsidRPr="00F97730" w:rsidRDefault="004836B9" w:rsidP="00F97730">
      <w:pPr>
        <w:pStyle w:val="a5"/>
        <w:numPr>
          <w:ilvl w:val="0"/>
          <w:numId w:val="41"/>
        </w:numPr>
        <w:spacing w:before="50" w:after="50"/>
        <w:rPr>
          <w:rFonts w:ascii="宋体" w:hAnsi="宋体"/>
        </w:rPr>
      </w:pPr>
      <w:r>
        <w:rPr>
          <w:rFonts w:ascii="宋体" w:hAnsi="宋体" w:hint="eastAsia"/>
        </w:rPr>
        <w:t>建管中心市场监督</w:t>
      </w:r>
      <w:proofErr w:type="gramStart"/>
      <w:r>
        <w:rPr>
          <w:rFonts w:ascii="宋体" w:hAnsi="宋体" w:hint="eastAsia"/>
        </w:rPr>
        <w:t>科能够</w:t>
      </w:r>
      <w:proofErr w:type="gramEnd"/>
      <w:r>
        <w:rPr>
          <w:rFonts w:ascii="宋体" w:hAnsi="宋体" w:hint="eastAsia"/>
        </w:rPr>
        <w:t>通过系统正常开展从业主体市场监督工作。</w:t>
      </w:r>
    </w:p>
    <w:p w:rsidR="00F97730" w:rsidRPr="00F97730" w:rsidRDefault="00F97730" w:rsidP="00F97730">
      <w:pPr>
        <w:pStyle w:val="a5"/>
        <w:numPr>
          <w:ilvl w:val="0"/>
          <w:numId w:val="41"/>
        </w:numPr>
        <w:spacing w:before="50" w:after="50"/>
        <w:rPr>
          <w:rFonts w:ascii="宋体" w:hAnsi="宋体"/>
        </w:rPr>
      </w:pPr>
      <w:r w:rsidRPr="00F97730">
        <w:rPr>
          <w:rFonts w:ascii="宋体" w:hAnsi="宋体" w:hint="eastAsia"/>
        </w:rPr>
        <w:t>系统管理人员能够正确配置系统基础数据、开通用户、分配权限。</w:t>
      </w:r>
    </w:p>
    <w:p w:rsidR="00C83E8E" w:rsidRDefault="008D04E1" w:rsidP="008D04E1">
      <w:pPr>
        <w:pStyle w:val="10"/>
      </w:pPr>
      <w:bookmarkStart w:id="3" w:name="_Toc467499102"/>
      <w:r>
        <w:rPr>
          <w:rFonts w:hint="eastAsia"/>
        </w:rPr>
        <w:lastRenderedPageBreak/>
        <w:t>三、</w:t>
      </w:r>
      <w:r w:rsidRPr="008D04E1">
        <w:rPr>
          <w:rFonts w:hint="eastAsia"/>
        </w:rPr>
        <w:t>培训记录</w:t>
      </w:r>
      <w:bookmarkEnd w:id="3"/>
    </w:p>
    <w:p w:rsidR="008D04E1" w:rsidRDefault="00790464" w:rsidP="008D04E1">
      <w:pPr>
        <w:pStyle w:val="2"/>
      </w:pPr>
      <w:r>
        <w:rPr>
          <w:b w:val="0"/>
          <w:bCs w:val="0"/>
          <w:noProof/>
        </w:rPr>
        <w:drawing>
          <wp:inline distT="0" distB="0" distL="0" distR="0">
            <wp:extent cx="6198318" cy="6448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18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64" w:rsidRDefault="00790464" w:rsidP="00790464">
      <w:r>
        <w:rPr>
          <w:noProof/>
        </w:rPr>
        <w:lastRenderedPageBreak/>
        <w:drawing>
          <wp:inline distT="0" distB="0" distL="0" distR="0">
            <wp:extent cx="5419725" cy="7168023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16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64" w:rsidRDefault="00790464" w:rsidP="00790464">
      <w:r>
        <w:rPr>
          <w:noProof/>
        </w:rPr>
        <w:lastRenderedPageBreak/>
        <w:drawing>
          <wp:inline distT="0" distB="0" distL="0" distR="0">
            <wp:extent cx="5362575" cy="68484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154" cy="685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64" w:rsidRDefault="00790464" w:rsidP="00790464">
      <w:r>
        <w:rPr>
          <w:noProof/>
        </w:rPr>
        <w:lastRenderedPageBreak/>
        <w:drawing>
          <wp:inline distT="0" distB="0" distL="0" distR="0">
            <wp:extent cx="5581650" cy="750817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50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64" w:rsidRDefault="00790464" w:rsidP="00790464">
      <w:r>
        <w:rPr>
          <w:noProof/>
        </w:rPr>
        <w:lastRenderedPageBreak/>
        <w:drawing>
          <wp:inline distT="0" distB="0" distL="0" distR="0">
            <wp:extent cx="5753100" cy="745675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5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64" w:rsidRDefault="00790464" w:rsidP="00790464">
      <w:r>
        <w:rPr>
          <w:noProof/>
        </w:rPr>
        <w:lastRenderedPageBreak/>
        <w:drawing>
          <wp:inline distT="0" distB="0" distL="0" distR="0">
            <wp:extent cx="5715000" cy="771792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71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64" w:rsidRDefault="00790464" w:rsidP="00790464">
      <w:r>
        <w:rPr>
          <w:noProof/>
        </w:rPr>
        <w:lastRenderedPageBreak/>
        <w:drawing>
          <wp:inline distT="0" distB="0" distL="0" distR="0">
            <wp:extent cx="5915025" cy="77152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64" w:rsidRPr="00790464" w:rsidRDefault="00790464" w:rsidP="00790464">
      <w:r>
        <w:rPr>
          <w:noProof/>
        </w:rPr>
        <w:lastRenderedPageBreak/>
        <w:drawing>
          <wp:inline distT="0" distB="0" distL="0" distR="0">
            <wp:extent cx="5640067" cy="7972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67" cy="79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464" w:rsidRPr="00790464" w:rsidSect="000F61E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41C" w:rsidRDefault="00B0641C" w:rsidP="0010508E">
      <w:pPr>
        <w:spacing w:line="240" w:lineRule="auto"/>
      </w:pPr>
      <w:r>
        <w:separator/>
      </w:r>
    </w:p>
  </w:endnote>
  <w:endnote w:type="continuationSeparator" w:id="0">
    <w:p w:rsidR="00B0641C" w:rsidRDefault="00B0641C" w:rsidP="00105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188" w:rsidRDefault="000B16CE" w:rsidP="0010508E">
    <w:pPr>
      <w:pStyle w:val="a4"/>
      <w:jc w:val="right"/>
    </w:pPr>
    <w:fldSimple w:instr=" PAGE   \* MERGEFORMAT ">
      <w:r w:rsidR="00E02D87" w:rsidRPr="00E02D87">
        <w:rPr>
          <w:noProof/>
          <w:lang w:val="zh-CN"/>
        </w:rPr>
        <w:t>2</w:t>
      </w:r>
    </w:fldSimple>
  </w:p>
  <w:p w:rsidR="00CE1188" w:rsidRDefault="00CE118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41C" w:rsidRDefault="00B0641C" w:rsidP="0010508E">
      <w:pPr>
        <w:spacing w:line="240" w:lineRule="auto"/>
      </w:pPr>
      <w:r>
        <w:separator/>
      </w:r>
    </w:p>
  </w:footnote>
  <w:footnote w:type="continuationSeparator" w:id="0">
    <w:p w:rsidR="00B0641C" w:rsidRDefault="00B0641C" w:rsidP="001050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188" w:rsidRDefault="00CE1188" w:rsidP="0010508E">
    <w:pPr>
      <w:pStyle w:val="a3"/>
      <w:pBdr>
        <w:bottom w:val="single" w:sz="6" w:space="1" w:color="auto"/>
      </w:pBdr>
      <w:tabs>
        <w:tab w:val="clear" w:pos="8640"/>
        <w:tab w:val="right" w:pos="9360"/>
      </w:tabs>
      <w:rPr>
        <w:rFonts w:eastAsia="仿宋_GB2312"/>
        <w:sz w:val="21"/>
        <w:szCs w:val="21"/>
      </w:rPr>
    </w:pPr>
    <w:r w:rsidRPr="00BA55CC">
      <w:rPr>
        <w:rFonts w:ascii="仿宋_GB2312" w:eastAsia="仿宋_GB2312" w:hAnsi="宋体" w:hint="eastAsia"/>
        <w:sz w:val="21"/>
        <w:szCs w:val="21"/>
      </w:rPr>
      <w:t>浦东新区信息化项目</w:t>
    </w:r>
    <w:r w:rsidR="00903E67">
      <w:rPr>
        <w:rFonts w:eastAsia="仿宋_GB2312" w:hint="eastAsia"/>
        <w:sz w:val="21"/>
        <w:szCs w:val="21"/>
      </w:rPr>
      <w:t>培训报告</w:t>
    </w:r>
    <w:r>
      <w:rPr>
        <w:rFonts w:eastAsia="仿宋_GB2312"/>
        <w:sz w:val="21"/>
        <w:szCs w:val="21"/>
      </w:rPr>
      <w:tab/>
    </w:r>
    <w:r>
      <w:rPr>
        <w:rFonts w:eastAsia="仿宋_GB2312"/>
        <w:sz w:val="21"/>
        <w:szCs w:val="21"/>
      </w:rPr>
      <w:tab/>
    </w:r>
    <w:r w:rsidRPr="007374BC">
      <w:rPr>
        <w:rFonts w:eastAsia="仿宋_GB2312" w:hint="eastAsia"/>
        <w:sz w:val="21"/>
        <w:szCs w:val="21"/>
      </w:rPr>
      <w:t>浦东</w:t>
    </w:r>
    <w:r>
      <w:rPr>
        <w:rFonts w:eastAsia="仿宋_GB2312" w:hint="eastAsia"/>
        <w:sz w:val="21"/>
        <w:szCs w:val="21"/>
      </w:rPr>
      <w:t>新区</w:t>
    </w:r>
    <w:r w:rsidR="00C83E8E">
      <w:rPr>
        <w:rFonts w:eastAsia="仿宋_GB2312" w:hint="eastAsia"/>
        <w:sz w:val="21"/>
        <w:szCs w:val="21"/>
      </w:rPr>
      <w:t>建设工程智慧</w:t>
    </w:r>
    <w:r>
      <w:rPr>
        <w:rFonts w:eastAsia="仿宋_GB2312" w:hint="eastAsia"/>
        <w:sz w:val="21"/>
        <w:szCs w:val="21"/>
      </w:rPr>
      <w:t>管理信息系统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1"/>
    <w:multiLevelType w:val="multilevel"/>
    <w:tmpl w:val="00000021"/>
    <w:lvl w:ilvl="0">
      <w:start w:val="1"/>
      <w:numFmt w:val="bullet"/>
      <w:lvlText w:val=""/>
      <w:lvlJc w:val="left"/>
      <w:pPr>
        <w:ind w:left="120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1">
    <w:nsid w:val="00000036"/>
    <w:multiLevelType w:val="multilevel"/>
    <w:tmpl w:val="0000003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>
    <w:nsid w:val="007C3500"/>
    <w:multiLevelType w:val="hybridMultilevel"/>
    <w:tmpl w:val="6B82F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1AA1156"/>
    <w:multiLevelType w:val="hybridMultilevel"/>
    <w:tmpl w:val="FD843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5B0543F"/>
    <w:multiLevelType w:val="multilevel"/>
    <w:tmpl w:val="CAE8D2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6FD3B18"/>
    <w:multiLevelType w:val="hybridMultilevel"/>
    <w:tmpl w:val="AF0C0602"/>
    <w:lvl w:ilvl="0" w:tplc="D618DB4E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976968"/>
    <w:multiLevelType w:val="hybridMultilevel"/>
    <w:tmpl w:val="7EF63222"/>
    <w:lvl w:ilvl="0" w:tplc="361E94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3809D6"/>
    <w:multiLevelType w:val="hybridMultilevel"/>
    <w:tmpl w:val="0BE01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>
    <w:nsid w:val="0C9A2F68"/>
    <w:multiLevelType w:val="hybridMultilevel"/>
    <w:tmpl w:val="D4D0C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F38186A"/>
    <w:multiLevelType w:val="hybridMultilevel"/>
    <w:tmpl w:val="0B728AEE"/>
    <w:lvl w:ilvl="0" w:tplc="54A47ABC">
      <w:start w:val="1"/>
      <w:numFmt w:val="decimal"/>
      <w:lvlText w:val="%1）"/>
      <w:lvlJc w:val="left"/>
      <w:pPr>
        <w:ind w:left="121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6" w:hanging="420"/>
      </w:pPr>
    </w:lvl>
    <w:lvl w:ilvl="2" w:tplc="0409001B" w:tentative="1">
      <w:start w:val="1"/>
      <w:numFmt w:val="lowerRoman"/>
      <w:lvlText w:val="%3."/>
      <w:lvlJc w:val="right"/>
      <w:pPr>
        <w:ind w:left="1756" w:hanging="420"/>
      </w:pPr>
    </w:lvl>
    <w:lvl w:ilvl="3" w:tplc="0409000F" w:tentative="1">
      <w:start w:val="1"/>
      <w:numFmt w:val="decimal"/>
      <w:lvlText w:val="%4."/>
      <w:lvlJc w:val="left"/>
      <w:pPr>
        <w:ind w:left="2176" w:hanging="420"/>
      </w:pPr>
    </w:lvl>
    <w:lvl w:ilvl="4" w:tplc="04090019" w:tentative="1">
      <w:start w:val="1"/>
      <w:numFmt w:val="lowerLetter"/>
      <w:lvlText w:val="%5)"/>
      <w:lvlJc w:val="left"/>
      <w:pPr>
        <w:ind w:left="2596" w:hanging="420"/>
      </w:pPr>
    </w:lvl>
    <w:lvl w:ilvl="5" w:tplc="0409001B" w:tentative="1">
      <w:start w:val="1"/>
      <w:numFmt w:val="lowerRoman"/>
      <w:lvlText w:val="%6."/>
      <w:lvlJc w:val="right"/>
      <w:pPr>
        <w:ind w:left="3016" w:hanging="420"/>
      </w:pPr>
    </w:lvl>
    <w:lvl w:ilvl="6" w:tplc="0409000F" w:tentative="1">
      <w:start w:val="1"/>
      <w:numFmt w:val="decimal"/>
      <w:lvlText w:val="%7."/>
      <w:lvlJc w:val="left"/>
      <w:pPr>
        <w:ind w:left="3436" w:hanging="420"/>
      </w:pPr>
    </w:lvl>
    <w:lvl w:ilvl="7" w:tplc="04090019" w:tentative="1">
      <w:start w:val="1"/>
      <w:numFmt w:val="lowerLetter"/>
      <w:lvlText w:val="%8)"/>
      <w:lvlJc w:val="left"/>
      <w:pPr>
        <w:ind w:left="3856" w:hanging="420"/>
      </w:pPr>
    </w:lvl>
    <w:lvl w:ilvl="8" w:tplc="0409001B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10">
    <w:nsid w:val="18287289"/>
    <w:multiLevelType w:val="hybridMultilevel"/>
    <w:tmpl w:val="70FE4EB2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1">
    <w:nsid w:val="1BBC259D"/>
    <w:multiLevelType w:val="hybridMultilevel"/>
    <w:tmpl w:val="6A0A8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9006F4"/>
    <w:multiLevelType w:val="hybridMultilevel"/>
    <w:tmpl w:val="D87A5AB0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3">
    <w:nsid w:val="1F913CC3"/>
    <w:multiLevelType w:val="hybridMultilevel"/>
    <w:tmpl w:val="746026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231985"/>
    <w:multiLevelType w:val="hybridMultilevel"/>
    <w:tmpl w:val="5B5EAC6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>
    <w:nsid w:val="22AD07F1"/>
    <w:multiLevelType w:val="hybridMultilevel"/>
    <w:tmpl w:val="8DBAA4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2BB4523B"/>
    <w:multiLevelType w:val="hybridMultilevel"/>
    <w:tmpl w:val="E1D64D86"/>
    <w:lvl w:ilvl="0" w:tplc="FFFFFFFF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A561AF"/>
    <w:multiLevelType w:val="hybridMultilevel"/>
    <w:tmpl w:val="7FFED71C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8">
    <w:nsid w:val="2F947EDB"/>
    <w:multiLevelType w:val="hybridMultilevel"/>
    <w:tmpl w:val="EAB00148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336F55BF"/>
    <w:multiLevelType w:val="hybridMultilevel"/>
    <w:tmpl w:val="A4446366"/>
    <w:lvl w:ilvl="0" w:tplc="2A86AC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DD34C5"/>
    <w:multiLevelType w:val="hybridMultilevel"/>
    <w:tmpl w:val="C4DA5E6A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E94A3EF0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9105D4D"/>
    <w:multiLevelType w:val="hybridMultilevel"/>
    <w:tmpl w:val="4044DAD6"/>
    <w:lvl w:ilvl="0" w:tplc="DBEA2A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4E2B2E"/>
    <w:multiLevelType w:val="multilevel"/>
    <w:tmpl w:val="9CBED2C2"/>
    <w:lvl w:ilvl="0">
      <w:start w:val="1"/>
      <w:numFmt w:val="bullet"/>
      <w:lvlText w:val=""/>
      <w:lvlJc w:val="left"/>
      <w:pPr>
        <w:ind w:left="120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23">
    <w:nsid w:val="44BD4A0C"/>
    <w:multiLevelType w:val="hybridMultilevel"/>
    <w:tmpl w:val="F10638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46FD1F27"/>
    <w:multiLevelType w:val="hybridMultilevel"/>
    <w:tmpl w:val="4044DAD6"/>
    <w:lvl w:ilvl="0" w:tplc="DBEA2A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C1509D"/>
    <w:multiLevelType w:val="hybridMultilevel"/>
    <w:tmpl w:val="4044DAD6"/>
    <w:lvl w:ilvl="0" w:tplc="DBEA2A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6935E3"/>
    <w:multiLevelType w:val="hybridMultilevel"/>
    <w:tmpl w:val="1AFC98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63624E0"/>
    <w:multiLevelType w:val="hybridMultilevel"/>
    <w:tmpl w:val="C7EC1F0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8">
    <w:nsid w:val="58563209"/>
    <w:multiLevelType w:val="hybridMultilevel"/>
    <w:tmpl w:val="5BF65E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58C305E0"/>
    <w:multiLevelType w:val="hybridMultilevel"/>
    <w:tmpl w:val="4044DAD6"/>
    <w:lvl w:ilvl="0" w:tplc="DBEA2A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840962"/>
    <w:multiLevelType w:val="hybridMultilevel"/>
    <w:tmpl w:val="64462BB8"/>
    <w:lvl w:ilvl="0" w:tplc="04090009">
      <w:start w:val="1"/>
      <w:numFmt w:val="bullet"/>
      <w:lvlText w:val=""/>
      <w:lvlJc w:val="left"/>
      <w:pPr>
        <w:ind w:left="141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1" w:hanging="420"/>
      </w:pPr>
      <w:rPr>
        <w:rFonts w:ascii="Wingdings" w:hAnsi="Wingdings" w:hint="default"/>
      </w:rPr>
    </w:lvl>
  </w:abstractNum>
  <w:abstractNum w:abstractNumId="31">
    <w:nsid w:val="632312B0"/>
    <w:multiLevelType w:val="hybridMultilevel"/>
    <w:tmpl w:val="B08A09B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2">
    <w:nsid w:val="678A5E90"/>
    <w:multiLevelType w:val="hybridMultilevel"/>
    <w:tmpl w:val="2D02F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ABD28B1"/>
    <w:multiLevelType w:val="hybridMultilevel"/>
    <w:tmpl w:val="AF503DE6"/>
    <w:lvl w:ilvl="0" w:tplc="FFFFFFFF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4">
    <w:nsid w:val="6D662B92"/>
    <w:multiLevelType w:val="hybridMultilevel"/>
    <w:tmpl w:val="99DE7B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16F70B4"/>
    <w:multiLevelType w:val="hybridMultilevel"/>
    <w:tmpl w:val="E2C4359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71DA7AED"/>
    <w:multiLevelType w:val="hybridMultilevel"/>
    <w:tmpl w:val="2EDAEA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2127094"/>
    <w:multiLevelType w:val="hybridMultilevel"/>
    <w:tmpl w:val="7186965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3960671"/>
    <w:multiLevelType w:val="hybridMultilevel"/>
    <w:tmpl w:val="BE38E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8F05291"/>
    <w:multiLevelType w:val="hybridMultilevel"/>
    <w:tmpl w:val="A6A0E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>
    <w:nsid w:val="7CB04ECD"/>
    <w:multiLevelType w:val="hybridMultilevel"/>
    <w:tmpl w:val="4044DAD6"/>
    <w:lvl w:ilvl="0" w:tplc="DBEA2A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2"/>
  </w:num>
  <w:num w:numId="3">
    <w:abstractNumId w:val="36"/>
  </w:num>
  <w:num w:numId="4">
    <w:abstractNumId w:val="4"/>
  </w:num>
  <w:num w:numId="5">
    <w:abstractNumId w:val="7"/>
  </w:num>
  <w:num w:numId="6">
    <w:abstractNumId w:val="26"/>
  </w:num>
  <w:num w:numId="7">
    <w:abstractNumId w:val="32"/>
  </w:num>
  <w:num w:numId="8">
    <w:abstractNumId w:val="0"/>
  </w:num>
  <w:num w:numId="9">
    <w:abstractNumId w:val="1"/>
  </w:num>
  <w:num w:numId="10">
    <w:abstractNumId w:val="34"/>
  </w:num>
  <w:num w:numId="11">
    <w:abstractNumId w:val="37"/>
  </w:num>
  <w:num w:numId="12">
    <w:abstractNumId w:val="38"/>
  </w:num>
  <w:num w:numId="13">
    <w:abstractNumId w:val="8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"/>
  </w:num>
  <w:num w:numId="19">
    <w:abstractNumId w:val="22"/>
  </w:num>
  <w:num w:numId="20">
    <w:abstractNumId w:val="40"/>
  </w:num>
  <w:num w:numId="21">
    <w:abstractNumId w:val="24"/>
  </w:num>
  <w:num w:numId="22">
    <w:abstractNumId w:val="13"/>
  </w:num>
  <w:num w:numId="23">
    <w:abstractNumId w:val="10"/>
  </w:num>
  <w:num w:numId="24">
    <w:abstractNumId w:val="23"/>
  </w:num>
  <w:num w:numId="25">
    <w:abstractNumId w:val="15"/>
  </w:num>
  <w:num w:numId="26">
    <w:abstractNumId w:val="39"/>
  </w:num>
  <w:num w:numId="27">
    <w:abstractNumId w:val="3"/>
  </w:num>
  <w:num w:numId="28">
    <w:abstractNumId w:val="19"/>
  </w:num>
  <w:num w:numId="29">
    <w:abstractNumId w:val="16"/>
  </w:num>
  <w:num w:numId="30">
    <w:abstractNumId w:val="27"/>
  </w:num>
  <w:num w:numId="31">
    <w:abstractNumId w:val="9"/>
  </w:num>
  <w:num w:numId="32">
    <w:abstractNumId w:val="5"/>
  </w:num>
  <w:num w:numId="33">
    <w:abstractNumId w:val="28"/>
  </w:num>
  <w:num w:numId="34">
    <w:abstractNumId w:val="18"/>
  </w:num>
  <w:num w:numId="35">
    <w:abstractNumId w:val="33"/>
  </w:num>
  <w:num w:numId="36">
    <w:abstractNumId w:val="14"/>
  </w:num>
  <w:num w:numId="37">
    <w:abstractNumId w:val="20"/>
  </w:num>
  <w:num w:numId="38">
    <w:abstractNumId w:val="25"/>
  </w:num>
  <w:num w:numId="39">
    <w:abstractNumId w:val="6"/>
  </w:num>
  <w:num w:numId="40">
    <w:abstractNumId w:val="17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1028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138C"/>
    <w:rsid w:val="000015A1"/>
    <w:rsid w:val="000061AB"/>
    <w:rsid w:val="00010FEB"/>
    <w:rsid w:val="0001336D"/>
    <w:rsid w:val="00014C99"/>
    <w:rsid w:val="00020D17"/>
    <w:rsid w:val="000213BF"/>
    <w:rsid w:val="00025D6C"/>
    <w:rsid w:val="0003180A"/>
    <w:rsid w:val="00032B3C"/>
    <w:rsid w:val="00034D5D"/>
    <w:rsid w:val="000407CA"/>
    <w:rsid w:val="00056752"/>
    <w:rsid w:val="000607D5"/>
    <w:rsid w:val="0007130F"/>
    <w:rsid w:val="00073BEF"/>
    <w:rsid w:val="00075BF3"/>
    <w:rsid w:val="00095F75"/>
    <w:rsid w:val="000A21E5"/>
    <w:rsid w:val="000B16C3"/>
    <w:rsid w:val="000B16CE"/>
    <w:rsid w:val="000B272B"/>
    <w:rsid w:val="000B2E58"/>
    <w:rsid w:val="000C6AB2"/>
    <w:rsid w:val="000D29BA"/>
    <w:rsid w:val="000D3510"/>
    <w:rsid w:val="000E4E8B"/>
    <w:rsid w:val="000E5A06"/>
    <w:rsid w:val="000F61E1"/>
    <w:rsid w:val="0010508E"/>
    <w:rsid w:val="0010607E"/>
    <w:rsid w:val="00111863"/>
    <w:rsid w:val="0011342E"/>
    <w:rsid w:val="00117A4E"/>
    <w:rsid w:val="001200F1"/>
    <w:rsid w:val="0012540C"/>
    <w:rsid w:val="00125848"/>
    <w:rsid w:val="001348AE"/>
    <w:rsid w:val="00154005"/>
    <w:rsid w:val="00156DC9"/>
    <w:rsid w:val="00160912"/>
    <w:rsid w:val="00167145"/>
    <w:rsid w:val="00171B42"/>
    <w:rsid w:val="0017522B"/>
    <w:rsid w:val="00176933"/>
    <w:rsid w:val="00182B24"/>
    <w:rsid w:val="00183DBB"/>
    <w:rsid w:val="00192340"/>
    <w:rsid w:val="00193EAC"/>
    <w:rsid w:val="001A198F"/>
    <w:rsid w:val="001A68FD"/>
    <w:rsid w:val="001B0780"/>
    <w:rsid w:val="001B25B1"/>
    <w:rsid w:val="001B3876"/>
    <w:rsid w:val="001B78E8"/>
    <w:rsid w:val="001B7B70"/>
    <w:rsid w:val="001C4A0B"/>
    <w:rsid w:val="001D10DA"/>
    <w:rsid w:val="001D20CF"/>
    <w:rsid w:val="001F542C"/>
    <w:rsid w:val="002042F6"/>
    <w:rsid w:val="00216AB3"/>
    <w:rsid w:val="00221E9F"/>
    <w:rsid w:val="00225D86"/>
    <w:rsid w:val="002343DF"/>
    <w:rsid w:val="00244722"/>
    <w:rsid w:val="002460DD"/>
    <w:rsid w:val="00253DDC"/>
    <w:rsid w:val="00254AB8"/>
    <w:rsid w:val="0025559F"/>
    <w:rsid w:val="002559DE"/>
    <w:rsid w:val="00262478"/>
    <w:rsid w:val="00263ED9"/>
    <w:rsid w:val="00271AB2"/>
    <w:rsid w:val="002743ED"/>
    <w:rsid w:val="0027476C"/>
    <w:rsid w:val="00276B1A"/>
    <w:rsid w:val="00277785"/>
    <w:rsid w:val="002824D8"/>
    <w:rsid w:val="0028314A"/>
    <w:rsid w:val="00284D90"/>
    <w:rsid w:val="00291E38"/>
    <w:rsid w:val="0029504B"/>
    <w:rsid w:val="00296A61"/>
    <w:rsid w:val="002A2D57"/>
    <w:rsid w:val="002A3AB9"/>
    <w:rsid w:val="002A3C08"/>
    <w:rsid w:val="002D09F8"/>
    <w:rsid w:val="002E6CE5"/>
    <w:rsid w:val="002F0C40"/>
    <w:rsid w:val="002F3CD7"/>
    <w:rsid w:val="002F5D59"/>
    <w:rsid w:val="00301F68"/>
    <w:rsid w:val="00312B8A"/>
    <w:rsid w:val="0031444A"/>
    <w:rsid w:val="00315FE0"/>
    <w:rsid w:val="00317ACB"/>
    <w:rsid w:val="00322AF8"/>
    <w:rsid w:val="003307EA"/>
    <w:rsid w:val="00336F62"/>
    <w:rsid w:val="00340CA6"/>
    <w:rsid w:val="00341AB5"/>
    <w:rsid w:val="003479BC"/>
    <w:rsid w:val="00352132"/>
    <w:rsid w:val="00354937"/>
    <w:rsid w:val="00361C88"/>
    <w:rsid w:val="0037089D"/>
    <w:rsid w:val="00373C6F"/>
    <w:rsid w:val="003837E9"/>
    <w:rsid w:val="00383FEE"/>
    <w:rsid w:val="0039294E"/>
    <w:rsid w:val="00395FD3"/>
    <w:rsid w:val="003A1769"/>
    <w:rsid w:val="003A1D79"/>
    <w:rsid w:val="003A5746"/>
    <w:rsid w:val="003A7960"/>
    <w:rsid w:val="003B4EDE"/>
    <w:rsid w:val="003C5F28"/>
    <w:rsid w:val="003D157F"/>
    <w:rsid w:val="003D2645"/>
    <w:rsid w:val="003E5807"/>
    <w:rsid w:val="003F1A53"/>
    <w:rsid w:val="003F3CB3"/>
    <w:rsid w:val="003F6415"/>
    <w:rsid w:val="003F7AA8"/>
    <w:rsid w:val="004021D1"/>
    <w:rsid w:val="00403651"/>
    <w:rsid w:val="00404928"/>
    <w:rsid w:val="0041391B"/>
    <w:rsid w:val="00422145"/>
    <w:rsid w:val="0042349B"/>
    <w:rsid w:val="00426465"/>
    <w:rsid w:val="00430958"/>
    <w:rsid w:val="004313E8"/>
    <w:rsid w:val="00431F42"/>
    <w:rsid w:val="00433AE6"/>
    <w:rsid w:val="004375B8"/>
    <w:rsid w:val="0044758A"/>
    <w:rsid w:val="0046155C"/>
    <w:rsid w:val="00462AD2"/>
    <w:rsid w:val="00463929"/>
    <w:rsid w:val="00464408"/>
    <w:rsid w:val="00471E86"/>
    <w:rsid w:val="0047677A"/>
    <w:rsid w:val="00481199"/>
    <w:rsid w:val="00482108"/>
    <w:rsid w:val="004836B9"/>
    <w:rsid w:val="004848DD"/>
    <w:rsid w:val="004A4EE7"/>
    <w:rsid w:val="004B20BD"/>
    <w:rsid w:val="004C3CC9"/>
    <w:rsid w:val="004C75F5"/>
    <w:rsid w:val="004D7358"/>
    <w:rsid w:val="004E2F92"/>
    <w:rsid w:val="004E7D42"/>
    <w:rsid w:val="004F53A8"/>
    <w:rsid w:val="004F78C3"/>
    <w:rsid w:val="00505B8A"/>
    <w:rsid w:val="005072DA"/>
    <w:rsid w:val="00507E0F"/>
    <w:rsid w:val="00510A23"/>
    <w:rsid w:val="00511475"/>
    <w:rsid w:val="005212E5"/>
    <w:rsid w:val="00526D45"/>
    <w:rsid w:val="0053763B"/>
    <w:rsid w:val="00542D47"/>
    <w:rsid w:val="00544289"/>
    <w:rsid w:val="005470E5"/>
    <w:rsid w:val="00552DCE"/>
    <w:rsid w:val="00555BE7"/>
    <w:rsid w:val="00590F10"/>
    <w:rsid w:val="005A3FCE"/>
    <w:rsid w:val="005A7370"/>
    <w:rsid w:val="005B7153"/>
    <w:rsid w:val="005C050D"/>
    <w:rsid w:val="005C11E4"/>
    <w:rsid w:val="005C2354"/>
    <w:rsid w:val="005D0B58"/>
    <w:rsid w:val="005D22EC"/>
    <w:rsid w:val="005D41FD"/>
    <w:rsid w:val="005D5993"/>
    <w:rsid w:val="005E3B43"/>
    <w:rsid w:val="005E415A"/>
    <w:rsid w:val="005F782C"/>
    <w:rsid w:val="006105DC"/>
    <w:rsid w:val="00610A28"/>
    <w:rsid w:val="00617700"/>
    <w:rsid w:val="00617AE9"/>
    <w:rsid w:val="00621E99"/>
    <w:rsid w:val="00625160"/>
    <w:rsid w:val="006259C1"/>
    <w:rsid w:val="00625F73"/>
    <w:rsid w:val="00630DB8"/>
    <w:rsid w:val="006311E6"/>
    <w:rsid w:val="00631D41"/>
    <w:rsid w:val="00632603"/>
    <w:rsid w:val="006354D7"/>
    <w:rsid w:val="00635F29"/>
    <w:rsid w:val="00643830"/>
    <w:rsid w:val="00662E0A"/>
    <w:rsid w:val="00664F86"/>
    <w:rsid w:val="00667C5D"/>
    <w:rsid w:val="00671CE6"/>
    <w:rsid w:val="00680185"/>
    <w:rsid w:val="006835A6"/>
    <w:rsid w:val="006A5FF4"/>
    <w:rsid w:val="006A685F"/>
    <w:rsid w:val="006B623F"/>
    <w:rsid w:val="006B7BA3"/>
    <w:rsid w:val="006C04B2"/>
    <w:rsid w:val="006C29CD"/>
    <w:rsid w:val="006C2B75"/>
    <w:rsid w:val="006D0EB9"/>
    <w:rsid w:val="006D13A6"/>
    <w:rsid w:val="006D1C8C"/>
    <w:rsid w:val="006D3F46"/>
    <w:rsid w:val="006D4CDB"/>
    <w:rsid w:val="006E007C"/>
    <w:rsid w:val="006E2484"/>
    <w:rsid w:val="006E36BD"/>
    <w:rsid w:val="006E460E"/>
    <w:rsid w:val="006F11B4"/>
    <w:rsid w:val="006F26F6"/>
    <w:rsid w:val="006F4F11"/>
    <w:rsid w:val="006F6934"/>
    <w:rsid w:val="007039F8"/>
    <w:rsid w:val="00707107"/>
    <w:rsid w:val="00712DBA"/>
    <w:rsid w:val="0072506E"/>
    <w:rsid w:val="00731DE6"/>
    <w:rsid w:val="00732C70"/>
    <w:rsid w:val="00736F5B"/>
    <w:rsid w:val="007374BC"/>
    <w:rsid w:val="00737E52"/>
    <w:rsid w:val="00742FA2"/>
    <w:rsid w:val="007453C5"/>
    <w:rsid w:val="0075018F"/>
    <w:rsid w:val="007521E3"/>
    <w:rsid w:val="007609F6"/>
    <w:rsid w:val="00764E59"/>
    <w:rsid w:val="00770A5F"/>
    <w:rsid w:val="0078077D"/>
    <w:rsid w:val="0078559D"/>
    <w:rsid w:val="00786C46"/>
    <w:rsid w:val="00790464"/>
    <w:rsid w:val="00795503"/>
    <w:rsid w:val="007965F8"/>
    <w:rsid w:val="007A0CFF"/>
    <w:rsid w:val="007A3D07"/>
    <w:rsid w:val="007A6C01"/>
    <w:rsid w:val="007C0FBA"/>
    <w:rsid w:val="007C1B90"/>
    <w:rsid w:val="007C2567"/>
    <w:rsid w:val="007C2F9E"/>
    <w:rsid w:val="007C30B8"/>
    <w:rsid w:val="007C41BB"/>
    <w:rsid w:val="007C553E"/>
    <w:rsid w:val="007C71B2"/>
    <w:rsid w:val="007D1040"/>
    <w:rsid w:val="007D3288"/>
    <w:rsid w:val="007D7B95"/>
    <w:rsid w:val="007F3B1D"/>
    <w:rsid w:val="00810394"/>
    <w:rsid w:val="00810EFE"/>
    <w:rsid w:val="0081222F"/>
    <w:rsid w:val="00817478"/>
    <w:rsid w:val="008265B3"/>
    <w:rsid w:val="00837613"/>
    <w:rsid w:val="00842A95"/>
    <w:rsid w:val="00844D2C"/>
    <w:rsid w:val="00854A2E"/>
    <w:rsid w:val="0086138C"/>
    <w:rsid w:val="00862E7F"/>
    <w:rsid w:val="0086772B"/>
    <w:rsid w:val="00872EC3"/>
    <w:rsid w:val="0087486A"/>
    <w:rsid w:val="00880FA6"/>
    <w:rsid w:val="00883F82"/>
    <w:rsid w:val="00892C2F"/>
    <w:rsid w:val="008942F3"/>
    <w:rsid w:val="00894F67"/>
    <w:rsid w:val="008A169B"/>
    <w:rsid w:val="008A5C3A"/>
    <w:rsid w:val="008B094B"/>
    <w:rsid w:val="008B4B24"/>
    <w:rsid w:val="008B549F"/>
    <w:rsid w:val="008C068B"/>
    <w:rsid w:val="008C3A35"/>
    <w:rsid w:val="008C5EF7"/>
    <w:rsid w:val="008C7CB9"/>
    <w:rsid w:val="008D04E1"/>
    <w:rsid w:val="008E20B5"/>
    <w:rsid w:val="008E3F09"/>
    <w:rsid w:val="008E5190"/>
    <w:rsid w:val="008F29E9"/>
    <w:rsid w:val="008F453E"/>
    <w:rsid w:val="00903E67"/>
    <w:rsid w:val="00926942"/>
    <w:rsid w:val="00927056"/>
    <w:rsid w:val="009316AA"/>
    <w:rsid w:val="00932F45"/>
    <w:rsid w:val="0094238B"/>
    <w:rsid w:val="0094554F"/>
    <w:rsid w:val="00947E6F"/>
    <w:rsid w:val="0095155C"/>
    <w:rsid w:val="0096123C"/>
    <w:rsid w:val="009730A3"/>
    <w:rsid w:val="009760B9"/>
    <w:rsid w:val="00976399"/>
    <w:rsid w:val="009827FA"/>
    <w:rsid w:val="00996564"/>
    <w:rsid w:val="00997470"/>
    <w:rsid w:val="009A24DA"/>
    <w:rsid w:val="009A2A02"/>
    <w:rsid w:val="009A5BCB"/>
    <w:rsid w:val="009A6BB4"/>
    <w:rsid w:val="009A7226"/>
    <w:rsid w:val="009B1253"/>
    <w:rsid w:val="009C08F4"/>
    <w:rsid w:val="009C5037"/>
    <w:rsid w:val="009C7BDA"/>
    <w:rsid w:val="009D1253"/>
    <w:rsid w:val="009D73CE"/>
    <w:rsid w:val="009D7AF7"/>
    <w:rsid w:val="009F46FE"/>
    <w:rsid w:val="00A00C6A"/>
    <w:rsid w:val="00A167AE"/>
    <w:rsid w:val="00A22CEC"/>
    <w:rsid w:val="00A2355B"/>
    <w:rsid w:val="00A27C65"/>
    <w:rsid w:val="00A40ECD"/>
    <w:rsid w:val="00A62686"/>
    <w:rsid w:val="00A6418B"/>
    <w:rsid w:val="00A647C2"/>
    <w:rsid w:val="00A7641B"/>
    <w:rsid w:val="00A7680E"/>
    <w:rsid w:val="00A87F6A"/>
    <w:rsid w:val="00A90E5F"/>
    <w:rsid w:val="00AA1D69"/>
    <w:rsid w:val="00AA2CFA"/>
    <w:rsid w:val="00AA5409"/>
    <w:rsid w:val="00AA6C03"/>
    <w:rsid w:val="00AB1A62"/>
    <w:rsid w:val="00AC0057"/>
    <w:rsid w:val="00AC0A65"/>
    <w:rsid w:val="00AD5A6D"/>
    <w:rsid w:val="00AE2709"/>
    <w:rsid w:val="00AE2A8C"/>
    <w:rsid w:val="00AE2BDD"/>
    <w:rsid w:val="00AF517D"/>
    <w:rsid w:val="00B02E4C"/>
    <w:rsid w:val="00B04339"/>
    <w:rsid w:val="00B0641C"/>
    <w:rsid w:val="00B11B97"/>
    <w:rsid w:val="00B1351B"/>
    <w:rsid w:val="00B15201"/>
    <w:rsid w:val="00B172DE"/>
    <w:rsid w:val="00B2580D"/>
    <w:rsid w:val="00B409BF"/>
    <w:rsid w:val="00B43CFE"/>
    <w:rsid w:val="00B44114"/>
    <w:rsid w:val="00B505EC"/>
    <w:rsid w:val="00B52CDB"/>
    <w:rsid w:val="00B55A2F"/>
    <w:rsid w:val="00B62D40"/>
    <w:rsid w:val="00B63056"/>
    <w:rsid w:val="00B65869"/>
    <w:rsid w:val="00B6658F"/>
    <w:rsid w:val="00B72BCB"/>
    <w:rsid w:val="00B757C7"/>
    <w:rsid w:val="00B76AC5"/>
    <w:rsid w:val="00B944BF"/>
    <w:rsid w:val="00B9773D"/>
    <w:rsid w:val="00BA0044"/>
    <w:rsid w:val="00BB1E8F"/>
    <w:rsid w:val="00BB2123"/>
    <w:rsid w:val="00BB2AB8"/>
    <w:rsid w:val="00BC694B"/>
    <w:rsid w:val="00BC7A85"/>
    <w:rsid w:val="00BD1F46"/>
    <w:rsid w:val="00BE0CCC"/>
    <w:rsid w:val="00BE2151"/>
    <w:rsid w:val="00BE768B"/>
    <w:rsid w:val="00BF4540"/>
    <w:rsid w:val="00BF6FBA"/>
    <w:rsid w:val="00C00E99"/>
    <w:rsid w:val="00C04174"/>
    <w:rsid w:val="00C10E7A"/>
    <w:rsid w:val="00C11840"/>
    <w:rsid w:val="00C12733"/>
    <w:rsid w:val="00C15FFA"/>
    <w:rsid w:val="00C16522"/>
    <w:rsid w:val="00C20045"/>
    <w:rsid w:val="00C353AB"/>
    <w:rsid w:val="00C37271"/>
    <w:rsid w:val="00C42439"/>
    <w:rsid w:val="00C47EBC"/>
    <w:rsid w:val="00C57981"/>
    <w:rsid w:val="00C66DFD"/>
    <w:rsid w:val="00C70DA1"/>
    <w:rsid w:val="00C71EB2"/>
    <w:rsid w:val="00C807A1"/>
    <w:rsid w:val="00C82582"/>
    <w:rsid w:val="00C83AA2"/>
    <w:rsid w:val="00C83E8E"/>
    <w:rsid w:val="00C90B07"/>
    <w:rsid w:val="00CA791A"/>
    <w:rsid w:val="00CB3735"/>
    <w:rsid w:val="00CB47C7"/>
    <w:rsid w:val="00CC00DD"/>
    <w:rsid w:val="00CC278A"/>
    <w:rsid w:val="00CC2CAC"/>
    <w:rsid w:val="00CD0201"/>
    <w:rsid w:val="00CD3101"/>
    <w:rsid w:val="00CD3B90"/>
    <w:rsid w:val="00CD6018"/>
    <w:rsid w:val="00CD72BC"/>
    <w:rsid w:val="00CE1188"/>
    <w:rsid w:val="00CE135C"/>
    <w:rsid w:val="00CE161F"/>
    <w:rsid w:val="00CF016E"/>
    <w:rsid w:val="00CF0A03"/>
    <w:rsid w:val="00CF3178"/>
    <w:rsid w:val="00CF7758"/>
    <w:rsid w:val="00D04B14"/>
    <w:rsid w:val="00D200D2"/>
    <w:rsid w:val="00D26A05"/>
    <w:rsid w:val="00D4371C"/>
    <w:rsid w:val="00D51A39"/>
    <w:rsid w:val="00D52A08"/>
    <w:rsid w:val="00D53C8F"/>
    <w:rsid w:val="00D53F51"/>
    <w:rsid w:val="00D54AB7"/>
    <w:rsid w:val="00D55F40"/>
    <w:rsid w:val="00D628BB"/>
    <w:rsid w:val="00D63176"/>
    <w:rsid w:val="00D63936"/>
    <w:rsid w:val="00D65AB9"/>
    <w:rsid w:val="00D74AF3"/>
    <w:rsid w:val="00D77201"/>
    <w:rsid w:val="00D8201D"/>
    <w:rsid w:val="00D8314B"/>
    <w:rsid w:val="00D928D2"/>
    <w:rsid w:val="00D931C8"/>
    <w:rsid w:val="00D96390"/>
    <w:rsid w:val="00DA7E5D"/>
    <w:rsid w:val="00DB1201"/>
    <w:rsid w:val="00DB2845"/>
    <w:rsid w:val="00DB3F0C"/>
    <w:rsid w:val="00DC05C0"/>
    <w:rsid w:val="00DC21D2"/>
    <w:rsid w:val="00DD511F"/>
    <w:rsid w:val="00DE707F"/>
    <w:rsid w:val="00DF0294"/>
    <w:rsid w:val="00DF1E89"/>
    <w:rsid w:val="00DF1FDD"/>
    <w:rsid w:val="00E00A6E"/>
    <w:rsid w:val="00E02D87"/>
    <w:rsid w:val="00E04624"/>
    <w:rsid w:val="00E105EF"/>
    <w:rsid w:val="00E11154"/>
    <w:rsid w:val="00E1158F"/>
    <w:rsid w:val="00E14490"/>
    <w:rsid w:val="00E21E61"/>
    <w:rsid w:val="00E250F1"/>
    <w:rsid w:val="00E26098"/>
    <w:rsid w:val="00E36DA1"/>
    <w:rsid w:val="00E42DCE"/>
    <w:rsid w:val="00E43328"/>
    <w:rsid w:val="00E447F0"/>
    <w:rsid w:val="00E455F5"/>
    <w:rsid w:val="00E4647F"/>
    <w:rsid w:val="00E61075"/>
    <w:rsid w:val="00E72A88"/>
    <w:rsid w:val="00E72B89"/>
    <w:rsid w:val="00E72F34"/>
    <w:rsid w:val="00E76375"/>
    <w:rsid w:val="00E76618"/>
    <w:rsid w:val="00E768F4"/>
    <w:rsid w:val="00E80538"/>
    <w:rsid w:val="00E82D0B"/>
    <w:rsid w:val="00E85E2B"/>
    <w:rsid w:val="00E864D6"/>
    <w:rsid w:val="00E94308"/>
    <w:rsid w:val="00E94579"/>
    <w:rsid w:val="00EA216F"/>
    <w:rsid w:val="00EA3F1C"/>
    <w:rsid w:val="00EA429E"/>
    <w:rsid w:val="00EA4FF3"/>
    <w:rsid w:val="00EB2CC5"/>
    <w:rsid w:val="00EB338D"/>
    <w:rsid w:val="00EB38F5"/>
    <w:rsid w:val="00EC364C"/>
    <w:rsid w:val="00ED289D"/>
    <w:rsid w:val="00ED2DA6"/>
    <w:rsid w:val="00ED445E"/>
    <w:rsid w:val="00ED50D0"/>
    <w:rsid w:val="00ED75A5"/>
    <w:rsid w:val="00ED79D1"/>
    <w:rsid w:val="00EE60AC"/>
    <w:rsid w:val="00F06172"/>
    <w:rsid w:val="00F13F52"/>
    <w:rsid w:val="00F14E29"/>
    <w:rsid w:val="00F20D0D"/>
    <w:rsid w:val="00F210DF"/>
    <w:rsid w:val="00F22571"/>
    <w:rsid w:val="00F2337B"/>
    <w:rsid w:val="00F44720"/>
    <w:rsid w:val="00F475AC"/>
    <w:rsid w:val="00F509D4"/>
    <w:rsid w:val="00F52E2C"/>
    <w:rsid w:val="00F564EC"/>
    <w:rsid w:val="00F64EAC"/>
    <w:rsid w:val="00F656E5"/>
    <w:rsid w:val="00F771D6"/>
    <w:rsid w:val="00F84FB8"/>
    <w:rsid w:val="00F94471"/>
    <w:rsid w:val="00F97730"/>
    <w:rsid w:val="00FA5180"/>
    <w:rsid w:val="00FB115D"/>
    <w:rsid w:val="00FB22FB"/>
    <w:rsid w:val="00FB48E1"/>
    <w:rsid w:val="00FB5ADD"/>
    <w:rsid w:val="00FB711A"/>
    <w:rsid w:val="00FC02C9"/>
    <w:rsid w:val="00FC688B"/>
    <w:rsid w:val="00FD3EBC"/>
    <w:rsid w:val="00FF5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3E8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E215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aliases w:val="heading 2+ Indent: Left 0.25 in,Subsection,标题 2 Char1,标题 2 Char Char,PIM2 Char Char,H2 Char Char,Heading 2 Hidden Char Char,Heading 2 CCBS Char Char,heading 2 Char Char,Titre3 Char Char,HD2 Char Char,sect 1.2 Char Char,H21 Char Char"/>
    <w:basedOn w:val="a"/>
    <w:next w:val="a"/>
    <w:link w:val="2Char"/>
    <w:uiPriority w:val="9"/>
    <w:unhideWhenUsed/>
    <w:qFormat/>
    <w:rsid w:val="00BE215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NN"/>
    <w:next w:val="a"/>
    <w:link w:val="3Char"/>
    <w:uiPriority w:val="9"/>
    <w:qFormat/>
    <w:rsid w:val="001F542C"/>
    <w:pPr>
      <w:keepNext/>
      <w:keepLines/>
      <w:spacing w:before="200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7A3D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08E"/>
    <w:pPr>
      <w:tabs>
        <w:tab w:val="center" w:pos="4320"/>
        <w:tab w:val="right" w:pos="8640"/>
      </w:tabs>
      <w:spacing w:line="240" w:lineRule="auto"/>
    </w:pPr>
  </w:style>
  <w:style w:type="character" w:customStyle="1" w:styleId="Char">
    <w:name w:val="页眉 Char"/>
    <w:basedOn w:val="a0"/>
    <w:link w:val="a3"/>
    <w:uiPriority w:val="99"/>
    <w:rsid w:val="0010508E"/>
  </w:style>
  <w:style w:type="paragraph" w:styleId="a4">
    <w:name w:val="footer"/>
    <w:basedOn w:val="a"/>
    <w:link w:val="Char0"/>
    <w:uiPriority w:val="99"/>
    <w:unhideWhenUsed/>
    <w:rsid w:val="0010508E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脚 Char"/>
    <w:basedOn w:val="a0"/>
    <w:link w:val="a4"/>
    <w:uiPriority w:val="99"/>
    <w:rsid w:val="0010508E"/>
  </w:style>
  <w:style w:type="paragraph" w:styleId="a5">
    <w:name w:val="List Paragraph"/>
    <w:basedOn w:val="a"/>
    <w:uiPriority w:val="34"/>
    <w:qFormat/>
    <w:rsid w:val="0010508E"/>
    <w:pPr>
      <w:ind w:left="720"/>
      <w:contextualSpacing/>
    </w:pPr>
  </w:style>
  <w:style w:type="paragraph" w:customStyle="1" w:styleId="10">
    <w:name w:val="标题1"/>
    <w:basedOn w:val="1"/>
    <w:next w:val="2"/>
    <w:link w:val="1Char0"/>
    <w:qFormat/>
    <w:rsid w:val="007C1B90"/>
    <w:rPr>
      <w:rFonts w:ascii="黑体" w:eastAsia="黑体" w:hAnsi="黑体"/>
      <w:color w:val="auto"/>
      <w:sz w:val="36"/>
      <w:szCs w:val="36"/>
    </w:rPr>
  </w:style>
  <w:style w:type="paragraph" w:customStyle="1" w:styleId="20">
    <w:name w:val="标题2"/>
    <w:basedOn w:val="2"/>
    <w:next w:val="3"/>
    <w:link w:val="2Char0"/>
    <w:qFormat/>
    <w:rsid w:val="007C1B90"/>
    <w:pPr>
      <w:spacing w:before="80"/>
      <w:ind w:leftChars="100" w:left="1200" w:rightChars="100" w:right="100"/>
    </w:pPr>
    <w:rPr>
      <w:rFonts w:eastAsia="黑体"/>
      <w:color w:val="auto"/>
      <w:sz w:val="32"/>
      <w:szCs w:val="32"/>
    </w:rPr>
  </w:style>
  <w:style w:type="character" w:customStyle="1" w:styleId="1Char0">
    <w:name w:val="标题1 Char"/>
    <w:basedOn w:val="a0"/>
    <w:link w:val="10"/>
    <w:rsid w:val="007C1B90"/>
    <w:rPr>
      <w:rFonts w:ascii="黑体" w:eastAsia="黑体" w:hAnsi="黑体"/>
      <w:b/>
      <w:bCs/>
      <w:kern w:val="2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BE2151"/>
    <w:rPr>
      <w:rFonts w:ascii="Cambria" w:eastAsia="宋体" w:hAnsi="Cambria" w:cs="Times New Roman"/>
      <w:b/>
      <w:bCs/>
      <w:color w:val="365F91"/>
      <w:kern w:val="2"/>
      <w:sz w:val="28"/>
      <w:szCs w:val="28"/>
    </w:rPr>
  </w:style>
  <w:style w:type="character" w:customStyle="1" w:styleId="2Char0">
    <w:name w:val="标题2 Char"/>
    <w:basedOn w:val="1Char0"/>
    <w:link w:val="20"/>
    <w:rsid w:val="007C1B90"/>
    <w:rPr>
      <w:rFonts w:ascii="Cambria" w:eastAsia="黑体" w:hAnsi="Cambria"/>
      <w:b/>
      <w:bCs/>
      <w:kern w:val="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97730"/>
    <w:pPr>
      <w:tabs>
        <w:tab w:val="right" w:leader="dot" w:pos="9350"/>
      </w:tabs>
      <w:spacing w:after="100"/>
    </w:pPr>
  </w:style>
  <w:style w:type="character" w:customStyle="1" w:styleId="2Char">
    <w:name w:val="标题 2 Char"/>
    <w:aliases w:val="heading 2+ Indent: Left 0.25 in Char,Subsection Char,标题 2 Char1 Char,标题 2 Char Char Char,PIM2 Char Char Char,H2 Char Char Char,Heading 2 Hidden Char Char Char,Heading 2 CCBS Char Char Char,heading 2 Char Char Char,Titre3 Char Char Char"/>
    <w:basedOn w:val="a0"/>
    <w:link w:val="2"/>
    <w:uiPriority w:val="9"/>
    <w:rsid w:val="00BE2151"/>
    <w:rPr>
      <w:rFonts w:ascii="Cambria" w:eastAsia="宋体" w:hAnsi="Cambria" w:cs="Times New Roman"/>
      <w:b/>
      <w:bCs/>
      <w:color w:val="4F81BD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F542C"/>
    <w:rPr>
      <w:rFonts w:ascii="Cambria" w:eastAsia="黑体" w:hAnsi="Cambria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E2151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BE2151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621E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621E99"/>
    <w:rPr>
      <w:rFonts w:ascii="Tahoma" w:eastAsia="宋体" w:hAnsi="Tahoma" w:cs="Tahoma"/>
      <w:kern w:val="2"/>
      <w:sz w:val="16"/>
      <w:szCs w:val="16"/>
    </w:rPr>
  </w:style>
  <w:style w:type="paragraph" w:styleId="a8">
    <w:name w:val="Balloon Text"/>
    <w:basedOn w:val="a"/>
    <w:link w:val="Char2"/>
    <w:uiPriority w:val="99"/>
    <w:semiHidden/>
    <w:unhideWhenUsed/>
    <w:rsid w:val="00AE2BD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E2BDD"/>
    <w:rPr>
      <w:kern w:val="2"/>
      <w:sz w:val="18"/>
      <w:szCs w:val="18"/>
    </w:rPr>
  </w:style>
  <w:style w:type="character" w:customStyle="1" w:styleId="NNNChar">
    <w:name w:val="N.N.N Char"/>
    <w:link w:val="NNN"/>
    <w:rsid w:val="00F210DF"/>
    <w:rPr>
      <w:rFonts w:ascii="黑体" w:eastAsia="黑体"/>
      <w:sz w:val="28"/>
      <w:szCs w:val="28"/>
    </w:rPr>
  </w:style>
  <w:style w:type="paragraph" w:customStyle="1" w:styleId="NNN">
    <w:name w:val="N.N.N"/>
    <w:basedOn w:val="a"/>
    <w:next w:val="a"/>
    <w:link w:val="NNNChar"/>
    <w:rsid w:val="00F210DF"/>
    <w:pPr>
      <w:tabs>
        <w:tab w:val="num" w:pos="360"/>
      </w:tabs>
      <w:spacing w:line="480" w:lineRule="auto"/>
      <w:jc w:val="left"/>
      <w:outlineLvl w:val="2"/>
    </w:pPr>
    <w:rPr>
      <w:rFonts w:ascii="黑体" w:eastAsia="黑体"/>
      <w:kern w:val="0"/>
      <w:sz w:val="28"/>
      <w:szCs w:val="28"/>
    </w:rPr>
  </w:style>
  <w:style w:type="character" w:customStyle="1" w:styleId="Char3">
    <w:name w:val="正文 Char"/>
    <w:link w:val="12"/>
    <w:rsid w:val="00F210DF"/>
    <w:rPr>
      <w:rFonts w:ascii="宋体" w:hAnsi="宋体"/>
      <w:sz w:val="24"/>
      <w:szCs w:val="24"/>
    </w:rPr>
  </w:style>
  <w:style w:type="paragraph" w:customStyle="1" w:styleId="12">
    <w:name w:val="正文1"/>
    <w:basedOn w:val="a"/>
    <w:link w:val="Char3"/>
    <w:qFormat/>
    <w:rsid w:val="00F210DF"/>
    <w:pPr>
      <w:ind w:firstLineChars="200" w:firstLine="480"/>
    </w:pPr>
    <w:rPr>
      <w:rFonts w:ascii="宋体" w:hAnsi="宋体"/>
      <w:kern w:val="0"/>
    </w:rPr>
  </w:style>
  <w:style w:type="character" w:styleId="a9">
    <w:name w:val="annotation reference"/>
    <w:basedOn w:val="a0"/>
    <w:uiPriority w:val="99"/>
    <w:semiHidden/>
    <w:unhideWhenUsed/>
    <w:rsid w:val="00C71EB2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C71EB2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C71EB2"/>
    <w:rPr>
      <w:kern w:val="2"/>
      <w:sz w:val="24"/>
      <w:szCs w:val="24"/>
    </w:rPr>
  </w:style>
  <w:style w:type="paragraph" w:styleId="ab">
    <w:name w:val="annotation subject"/>
    <w:basedOn w:val="aa"/>
    <w:next w:val="aa"/>
    <w:link w:val="Char5"/>
    <w:uiPriority w:val="99"/>
    <w:semiHidden/>
    <w:unhideWhenUsed/>
    <w:rsid w:val="00C71EB2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C71EB2"/>
    <w:rPr>
      <w:b/>
      <w:bCs/>
      <w:kern w:val="2"/>
      <w:sz w:val="24"/>
      <w:szCs w:val="24"/>
    </w:rPr>
  </w:style>
  <w:style w:type="table" w:styleId="ac">
    <w:name w:val="Table Grid"/>
    <w:basedOn w:val="a1"/>
    <w:uiPriority w:val="59"/>
    <w:rsid w:val="000F6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7A3D0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1336D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1336D"/>
    <w:pPr>
      <w:ind w:leftChars="600" w:left="1260"/>
    </w:pPr>
  </w:style>
  <w:style w:type="paragraph" w:styleId="22">
    <w:name w:val="Body Text Indent 2"/>
    <w:basedOn w:val="a"/>
    <w:link w:val="2Char1"/>
    <w:semiHidden/>
    <w:unhideWhenUsed/>
    <w:rsid w:val="00552DCE"/>
    <w:pPr>
      <w:spacing w:after="120" w:line="480" w:lineRule="auto"/>
      <w:ind w:leftChars="200" w:left="420"/>
      <w:jc w:val="left"/>
    </w:pPr>
    <w:rPr>
      <w:rFonts w:ascii="宋体" w:hAnsi="Times New Roman"/>
      <w:kern w:val="0"/>
      <w:sz w:val="20"/>
      <w:szCs w:val="20"/>
    </w:rPr>
  </w:style>
  <w:style w:type="character" w:customStyle="1" w:styleId="2Char1">
    <w:name w:val="正文文本缩进 2 Char"/>
    <w:basedOn w:val="a0"/>
    <w:link w:val="22"/>
    <w:semiHidden/>
    <w:rsid w:val="00552DCE"/>
    <w:rPr>
      <w:rFonts w:ascii="宋体" w:hAnsi="Times New Roman"/>
    </w:rPr>
  </w:style>
  <w:style w:type="paragraph" w:customStyle="1" w:styleId="222">
    <w:name w:val="样式 样式 样式 样式 样式 样式 首行缩进:  2 字符 + 首行缩进:  2 字符 + 首行缩进:  2 字符 + 首行缩进..."/>
    <w:basedOn w:val="a"/>
    <w:rsid w:val="00C00E99"/>
    <w:pPr>
      <w:ind w:firstLineChars="200" w:firstLine="480"/>
    </w:pPr>
    <w:rPr>
      <w:rFonts w:ascii="Times New Roman" w:hAnsi="Times New Roman" w:cs="宋体"/>
      <w:szCs w:val="20"/>
    </w:rPr>
  </w:style>
  <w:style w:type="paragraph" w:customStyle="1" w:styleId="13">
    <w:name w:val="列出段落1"/>
    <w:basedOn w:val="a"/>
    <w:rsid w:val="006B623F"/>
    <w:pPr>
      <w:spacing w:line="240" w:lineRule="auto"/>
      <w:ind w:firstLineChars="200" w:firstLine="420"/>
    </w:pPr>
    <w:rPr>
      <w:rFonts w:cs="Calibri"/>
      <w:sz w:val="21"/>
      <w:szCs w:val="21"/>
    </w:rPr>
  </w:style>
  <w:style w:type="paragraph" w:styleId="ad">
    <w:name w:val="Body Text"/>
    <w:aliases w:val="Body Text(ch),bt,EHPT,Body Text2"/>
    <w:basedOn w:val="a"/>
    <w:link w:val="Char6"/>
    <w:rsid w:val="00510A23"/>
    <w:pPr>
      <w:spacing w:after="120" w:line="240" w:lineRule="auto"/>
    </w:pPr>
    <w:rPr>
      <w:rFonts w:ascii="Times New Roman" w:hAnsi="Times New Roman"/>
      <w:sz w:val="21"/>
    </w:rPr>
  </w:style>
  <w:style w:type="character" w:customStyle="1" w:styleId="Char6">
    <w:name w:val="正文文本 Char"/>
    <w:aliases w:val="Body Text(ch) Char,bt Char,EHPT Char,Body Text2 Char"/>
    <w:basedOn w:val="a0"/>
    <w:link w:val="ad"/>
    <w:rsid w:val="00510A23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Work\&#28006;&#19996;&#22320;&#19979;&#31354;&#38388;&#23433;&#20840;&#20351;&#29992;&#32593;&#26684;&#21270;&#31649;&#29702;&#20449;&#24687;&#31995;&#32479;\IT&#27835;&#29702;\sample\&#26032;&#21306;&#20449;&#24687;&#21270;&#39033;&#30446;&#24635;&#32467;&#25253;&#21578;&#32534;&#21046;&#22823;&#32434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8B159-5100-4454-A55F-49B51F6C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新区信息化项目总结报告编制大纲.dot</Template>
  <TotalTime>245</TotalTime>
  <Pages>11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654</CharactersWithSpaces>
  <SharedDoc>false</SharedDoc>
  <HLinks>
    <vt:vector size="132" baseType="variant"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_Toc276503450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_Toc276503449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_Toc276503448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_Toc276503447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_Toc276503446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_Toc276503445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_Toc276503444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_Toc276503443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_Toc276503442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_Toc276503441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_Toc276503440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_Toc276503439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_Toc276503438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_Toc276503437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_Toc276503436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_Toc276503435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_Toc276503434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_Toc276503433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_Toc276503432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_Toc276503431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_Toc276503430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_Toc276503429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wangzhenpu</cp:lastModifiedBy>
  <cp:revision>60</cp:revision>
  <dcterms:created xsi:type="dcterms:W3CDTF">2015-10-28T11:33:00Z</dcterms:created>
  <dcterms:modified xsi:type="dcterms:W3CDTF">2016-11-21T05:42:00Z</dcterms:modified>
</cp:coreProperties>
</file>